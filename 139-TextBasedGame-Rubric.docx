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C4B78" w14:textId="521E3DC7" w:rsidR="005050E9" w:rsidRPr="003546CF" w:rsidRDefault="007018E2" w:rsidP="00377A13">
      <w:pPr>
        <w:pStyle w:val="ActivityNumbers"/>
        <w:numPr>
          <w:ilvl w:val="0"/>
          <w:numId w:val="0"/>
        </w:numPr>
        <w:pBdr>
          <w:top w:val="single" w:sz="6" w:space="1" w:color="auto"/>
          <w:bottom w:val="single" w:sz="6" w:space="1" w:color="auto"/>
        </w:pBdr>
        <w:tabs>
          <w:tab w:val="left" w:pos="2880"/>
        </w:tabs>
        <w:spacing w:before="100"/>
        <w:rPr>
          <w:rFonts w:asciiTheme="minorHAnsi" w:hAnsiTheme="minorHAnsi"/>
          <w:b/>
          <w:color w:val="002B52"/>
          <w:sz w:val="28"/>
          <w:szCs w:val="28"/>
        </w:rPr>
      </w:pPr>
      <w:r w:rsidRPr="003546CF">
        <w:rPr>
          <w:rFonts w:asciiTheme="minorHAnsi" w:hAnsiTheme="minorHAnsi"/>
          <w:b/>
          <w:color w:val="002B52"/>
          <w:sz w:val="28"/>
          <w:szCs w:val="28"/>
        </w:rPr>
        <w:t>Problem 1.</w:t>
      </w:r>
      <w:r w:rsidR="00010880" w:rsidRPr="003546CF">
        <w:rPr>
          <w:rFonts w:asciiTheme="minorHAnsi" w:hAnsiTheme="minorHAnsi"/>
          <w:b/>
          <w:color w:val="002B52"/>
          <w:sz w:val="28"/>
          <w:szCs w:val="28"/>
        </w:rPr>
        <w:t>3.9</w:t>
      </w:r>
      <w:r w:rsidR="00377A13" w:rsidRPr="003546CF">
        <w:rPr>
          <w:rFonts w:asciiTheme="minorHAnsi" w:hAnsiTheme="minorHAnsi"/>
          <w:b/>
          <w:color w:val="002B52"/>
          <w:sz w:val="28"/>
          <w:szCs w:val="28"/>
        </w:rPr>
        <w:t xml:space="preserve"> </w:t>
      </w:r>
      <w:r w:rsidR="00010880" w:rsidRPr="003546CF">
        <w:rPr>
          <w:rFonts w:asciiTheme="minorHAnsi" w:hAnsiTheme="minorHAnsi"/>
          <w:b/>
          <w:color w:val="002B52"/>
          <w:sz w:val="28"/>
          <w:szCs w:val="28"/>
        </w:rPr>
        <w:t>Text Based Game</w:t>
      </w:r>
      <w:r w:rsidRPr="003546CF">
        <w:rPr>
          <w:rFonts w:asciiTheme="minorHAnsi" w:hAnsiTheme="minorHAnsi"/>
          <w:b/>
          <w:color w:val="002B52"/>
          <w:sz w:val="28"/>
          <w:szCs w:val="28"/>
        </w:rPr>
        <w:tab/>
      </w:r>
      <w:r w:rsidR="00B66D27" w:rsidRPr="003546CF">
        <w:rPr>
          <w:rFonts w:asciiTheme="minorHAnsi" w:hAnsiTheme="minorHAnsi"/>
          <w:b/>
          <w:color w:val="002B52"/>
          <w:sz w:val="28"/>
          <w:szCs w:val="28"/>
        </w:rPr>
        <w:t>Name</w:t>
      </w:r>
      <w:r w:rsidR="005050E9" w:rsidRPr="003546CF">
        <w:rPr>
          <w:rFonts w:asciiTheme="minorHAnsi" w:hAnsiTheme="minorHAnsi"/>
          <w:b/>
          <w:color w:val="002B52"/>
          <w:sz w:val="28"/>
          <w:szCs w:val="28"/>
        </w:rPr>
        <w:t>s</w:t>
      </w:r>
      <w:r w:rsidR="00B66D27" w:rsidRPr="003546CF">
        <w:rPr>
          <w:rFonts w:asciiTheme="minorHAnsi" w:hAnsiTheme="minorHAnsi"/>
          <w:b/>
          <w:color w:val="002B52"/>
          <w:sz w:val="28"/>
          <w:szCs w:val="28"/>
        </w:rPr>
        <w:t xml:space="preserve">: </w:t>
      </w:r>
      <w:r w:rsidR="005050E9" w:rsidRPr="003546CF">
        <w:rPr>
          <w:rFonts w:asciiTheme="minorHAnsi" w:hAnsiTheme="minorHAnsi"/>
          <w:b/>
          <w:color w:val="002B52"/>
          <w:sz w:val="28"/>
          <w:szCs w:val="28"/>
        </w:rPr>
        <w:tab/>
      </w:r>
      <w:r w:rsidR="00B66D27" w:rsidRPr="003546CF">
        <w:rPr>
          <w:rFonts w:asciiTheme="minorHAnsi" w:hAnsiTheme="minorHAnsi"/>
          <w:b/>
          <w:color w:val="002B52"/>
          <w:sz w:val="28"/>
          <w:szCs w:val="28"/>
        </w:rPr>
        <w:t>__________________________</w:t>
      </w:r>
      <w:r w:rsidR="003546CF">
        <w:rPr>
          <w:rFonts w:asciiTheme="minorHAnsi" w:hAnsiTheme="minorHAnsi"/>
          <w:b/>
          <w:color w:val="002B52"/>
          <w:sz w:val="28"/>
          <w:szCs w:val="28"/>
        </w:rPr>
        <w:t>________________________________</w:t>
      </w:r>
      <w:r w:rsidR="005050E9" w:rsidRPr="003546CF">
        <w:rPr>
          <w:rFonts w:asciiTheme="minorHAnsi" w:hAnsiTheme="minorHAnsi"/>
          <w:b/>
          <w:color w:val="002B52"/>
          <w:sz w:val="28"/>
          <w:szCs w:val="28"/>
        </w:rPr>
        <w:br/>
      </w:r>
      <w:r w:rsidR="005050E9" w:rsidRPr="003546CF">
        <w:rPr>
          <w:rFonts w:asciiTheme="minorHAnsi" w:hAnsiTheme="minorHAnsi"/>
          <w:b/>
          <w:color w:val="002B52"/>
          <w:sz w:val="28"/>
          <w:szCs w:val="28"/>
        </w:rPr>
        <w:tab/>
      </w:r>
      <w:r w:rsidR="005050E9" w:rsidRPr="003546CF">
        <w:rPr>
          <w:rFonts w:asciiTheme="minorHAnsi" w:hAnsiTheme="minorHAnsi"/>
          <w:b/>
          <w:color w:val="002B52"/>
          <w:sz w:val="28"/>
          <w:szCs w:val="28"/>
        </w:rPr>
        <w:tab/>
      </w:r>
      <w:r w:rsidR="005050E9" w:rsidRPr="003546CF">
        <w:rPr>
          <w:rFonts w:asciiTheme="minorHAnsi" w:hAnsiTheme="minorHAnsi"/>
          <w:b/>
          <w:color w:val="002B52"/>
          <w:sz w:val="28"/>
          <w:szCs w:val="28"/>
        </w:rPr>
        <w:tab/>
      </w:r>
      <w:r w:rsidR="005050E9" w:rsidRPr="003546CF">
        <w:rPr>
          <w:rFonts w:asciiTheme="minorHAnsi" w:hAnsiTheme="minorHAnsi"/>
          <w:b/>
          <w:color w:val="002B52"/>
          <w:sz w:val="28"/>
          <w:szCs w:val="28"/>
        </w:rPr>
        <w:tab/>
      </w:r>
      <w:r w:rsidR="005050E9" w:rsidRPr="003546CF">
        <w:rPr>
          <w:rFonts w:asciiTheme="minorHAnsi" w:hAnsiTheme="minorHAnsi"/>
          <w:b/>
          <w:color w:val="002B52"/>
          <w:sz w:val="28"/>
          <w:szCs w:val="28"/>
        </w:rPr>
        <w:tab/>
      </w:r>
      <w:r w:rsidR="003546CF" w:rsidRPr="003546CF">
        <w:rPr>
          <w:rFonts w:asciiTheme="minorHAnsi" w:hAnsiTheme="minorHAnsi"/>
          <w:b/>
          <w:color w:val="002B52"/>
          <w:sz w:val="28"/>
          <w:szCs w:val="28"/>
        </w:rPr>
        <w:t>__________________________</w:t>
      </w:r>
      <w:r w:rsidR="003546CF">
        <w:rPr>
          <w:rFonts w:asciiTheme="minorHAnsi" w:hAnsiTheme="minorHAnsi"/>
          <w:b/>
          <w:color w:val="002B52"/>
          <w:sz w:val="28"/>
          <w:szCs w:val="28"/>
        </w:rPr>
        <w:t>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2676"/>
        <w:gridCol w:w="2675"/>
        <w:gridCol w:w="2676"/>
        <w:gridCol w:w="2676"/>
      </w:tblGrid>
      <w:tr w:rsidR="00501380" w:rsidRPr="00D358B7" w14:paraId="47A18430" w14:textId="77777777" w:rsidTr="009B7CA1">
        <w:tc>
          <w:tcPr>
            <w:tcW w:w="2675" w:type="dxa"/>
          </w:tcPr>
          <w:p w14:paraId="47A1842B" w14:textId="77777777" w:rsidR="00501380" w:rsidRPr="00D358B7" w:rsidRDefault="00501380" w:rsidP="0006250A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76" w:type="dxa"/>
          </w:tcPr>
          <w:p w14:paraId="47A1842C" w14:textId="77777777" w:rsidR="00501380" w:rsidRPr="00D358B7" w:rsidRDefault="00261CFC" w:rsidP="0006250A">
            <w:pPr>
              <w:pStyle w:val="ActivityNumber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2675" w:type="dxa"/>
          </w:tcPr>
          <w:p w14:paraId="47A1842D" w14:textId="77777777" w:rsidR="00501380" w:rsidRPr="00D358B7" w:rsidRDefault="00261CFC" w:rsidP="0006250A">
            <w:pPr>
              <w:pStyle w:val="ActivityNumber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2676" w:type="dxa"/>
          </w:tcPr>
          <w:p w14:paraId="47A1842E" w14:textId="77777777" w:rsidR="00501380" w:rsidRPr="00D358B7" w:rsidRDefault="00261CFC" w:rsidP="0006250A">
            <w:pPr>
              <w:pStyle w:val="ActivityNumber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676" w:type="dxa"/>
          </w:tcPr>
          <w:p w14:paraId="47A1842F" w14:textId="77777777" w:rsidR="00501380" w:rsidRPr="00D358B7" w:rsidRDefault="005D4739" w:rsidP="0006250A">
            <w:pPr>
              <w:pStyle w:val="ActivityNumbers"/>
              <w:numPr>
                <w:ilvl w:val="0"/>
                <w:numId w:val="0"/>
              </w:num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0</w:t>
            </w:r>
          </w:p>
        </w:tc>
      </w:tr>
      <w:tr w:rsidR="00010880" w:rsidRPr="00D358B7" w14:paraId="47A18436" w14:textId="77777777" w:rsidTr="009B7CA1">
        <w:tc>
          <w:tcPr>
            <w:tcW w:w="2675" w:type="dxa"/>
          </w:tcPr>
          <w:p w14:paraId="47A18431" w14:textId="5AAB6D3B" w:rsidR="00010880" w:rsidRPr="00D358B7" w:rsidRDefault="00010880" w:rsidP="0006250A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Documentation: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Product Backlog</w:t>
            </w:r>
          </w:p>
        </w:tc>
        <w:tc>
          <w:tcPr>
            <w:tcW w:w="2676" w:type="dxa"/>
          </w:tcPr>
          <w:p w14:paraId="47A18432" w14:textId="3FF69295" w:rsidR="00010880" w:rsidRPr="00D358B7" w:rsidRDefault="00010880" w:rsidP="0011503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Prioritized features list  contains short descriptions of all functionality desired in the product using “user stories.”</w:t>
            </w:r>
          </w:p>
        </w:tc>
        <w:tc>
          <w:tcPr>
            <w:tcW w:w="2675" w:type="dxa"/>
          </w:tcPr>
          <w:p w14:paraId="47A18433" w14:textId="5DF90E8F" w:rsidR="00010880" w:rsidRPr="00D358B7" w:rsidRDefault="00010880" w:rsidP="0011503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Features list is not prioritized, but contains short descriptions of all functionality desired in the product using “user stories.”</w:t>
            </w:r>
          </w:p>
        </w:tc>
        <w:tc>
          <w:tcPr>
            <w:tcW w:w="2676" w:type="dxa"/>
          </w:tcPr>
          <w:p w14:paraId="47A18434" w14:textId="2B662DE1" w:rsidR="00010880" w:rsidRPr="00D358B7" w:rsidRDefault="00010880" w:rsidP="0011503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Features list is not prioritized and descriptions are not complete.</w:t>
            </w:r>
          </w:p>
        </w:tc>
        <w:tc>
          <w:tcPr>
            <w:tcW w:w="2676" w:type="dxa"/>
          </w:tcPr>
          <w:p w14:paraId="47A18435" w14:textId="760C6F37" w:rsidR="00010880" w:rsidRPr="00D358B7" w:rsidRDefault="00010880" w:rsidP="0011503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Features list is not prioritized and there are nodecsriptions OR the features list with descriptions is missing.</w:t>
            </w:r>
          </w:p>
        </w:tc>
      </w:tr>
      <w:tr w:rsidR="00010880" w:rsidRPr="00D358B7" w14:paraId="23026EFF" w14:textId="77777777" w:rsidTr="009B7CA1">
        <w:tc>
          <w:tcPr>
            <w:tcW w:w="2675" w:type="dxa"/>
          </w:tcPr>
          <w:p w14:paraId="702EB88C" w14:textId="47CC88C9" w:rsidR="00010880" w:rsidRPr="00D358B7" w:rsidRDefault="00010880" w:rsidP="0006250A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Documentation: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Product Design Notes</w:t>
            </w:r>
          </w:p>
        </w:tc>
        <w:tc>
          <w:tcPr>
            <w:tcW w:w="2676" w:type="dxa"/>
          </w:tcPr>
          <w:p w14:paraId="4B6ACD5E" w14:textId="31477AD9" w:rsidR="00010880" w:rsidRPr="00D358B7" w:rsidRDefault="00010880" w:rsidP="0011503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Sprint task list is complete and subdivides to simpler subproblems.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Sprint review list addresses each sprint task.</w:t>
            </w:r>
          </w:p>
        </w:tc>
        <w:tc>
          <w:tcPr>
            <w:tcW w:w="2675" w:type="dxa"/>
          </w:tcPr>
          <w:p w14:paraId="5B556863" w14:textId="5FE69FB4" w:rsidR="00010880" w:rsidRPr="00D358B7" w:rsidRDefault="00010880" w:rsidP="0011503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Sprint task list is not complete or does not subdivide to simpler subproblems.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Sprint review list addresses each sprint task.</w:t>
            </w:r>
          </w:p>
        </w:tc>
        <w:tc>
          <w:tcPr>
            <w:tcW w:w="2676" w:type="dxa"/>
          </w:tcPr>
          <w:p w14:paraId="7692849D" w14:textId="2CB98500" w:rsidR="00010880" w:rsidRPr="00D358B7" w:rsidRDefault="00010880" w:rsidP="0011503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Sprint task list is not complete or does not subdivide to simpler subproblems.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Sprint review list does not addresses each sprint task</w:t>
            </w:r>
          </w:p>
        </w:tc>
        <w:tc>
          <w:tcPr>
            <w:tcW w:w="2676" w:type="dxa"/>
          </w:tcPr>
          <w:p w14:paraId="6DF67564" w14:textId="3D13815F" w:rsidR="00010880" w:rsidRPr="00D358B7" w:rsidRDefault="00010880" w:rsidP="0011503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Sprint task list and/or sprint task review are missing.</w:t>
            </w:r>
          </w:p>
        </w:tc>
      </w:tr>
      <w:tr w:rsidR="00010880" w:rsidRPr="00D358B7" w14:paraId="23F9C5DD" w14:textId="77777777" w:rsidTr="009B7CA1">
        <w:tc>
          <w:tcPr>
            <w:tcW w:w="2675" w:type="dxa"/>
          </w:tcPr>
          <w:p w14:paraId="7FBFB68E" w14:textId="691C8FE3" w:rsidR="00010880" w:rsidRPr="00D358B7" w:rsidRDefault="00010880" w:rsidP="00E356C8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Documentation: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Explanation of Algorithm</w:t>
            </w:r>
          </w:p>
        </w:tc>
        <w:tc>
          <w:tcPr>
            <w:tcW w:w="2676" w:type="dxa"/>
          </w:tcPr>
          <w:p w14:paraId="78CB7465" w14:textId="43EEEB80" w:rsidR="00010880" w:rsidRPr="00D358B7" w:rsidRDefault="00010880" w:rsidP="00E356C8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Documentation and comments clearly and thoroughly explains the algorithm(s)</w:t>
            </w:r>
          </w:p>
        </w:tc>
        <w:tc>
          <w:tcPr>
            <w:tcW w:w="2675" w:type="dxa"/>
          </w:tcPr>
          <w:p w14:paraId="303D4EFD" w14:textId="4583CBF8" w:rsidR="00010880" w:rsidRPr="00D358B7" w:rsidRDefault="00010880" w:rsidP="00E356C8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Documentation explains the algorithm(s) but is missing comments. 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OR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Comments explain the algorithm, but documentation is missing.</w:t>
            </w:r>
          </w:p>
        </w:tc>
        <w:tc>
          <w:tcPr>
            <w:tcW w:w="2676" w:type="dxa"/>
          </w:tcPr>
          <w:p w14:paraId="3B0C02F9" w14:textId="3D836F61" w:rsidR="00010880" w:rsidRPr="00D358B7" w:rsidRDefault="00010880" w:rsidP="00E356C8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Documentation insufficiently explains algorithm</w:t>
            </w:r>
          </w:p>
        </w:tc>
        <w:tc>
          <w:tcPr>
            <w:tcW w:w="2676" w:type="dxa"/>
          </w:tcPr>
          <w:p w14:paraId="56DAD3BC" w14:textId="28F704AA" w:rsidR="00010880" w:rsidRPr="00D358B7" w:rsidRDefault="00010880" w:rsidP="00E356C8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No documentation</w:t>
            </w:r>
          </w:p>
        </w:tc>
      </w:tr>
      <w:tr w:rsidR="00010880" w:rsidRPr="00D358B7" w14:paraId="2BD1340E" w14:textId="77777777" w:rsidTr="009B7CA1">
        <w:tc>
          <w:tcPr>
            <w:tcW w:w="2675" w:type="dxa"/>
          </w:tcPr>
          <w:p w14:paraId="14188846" w14:textId="4DF51B79" w:rsidR="00010880" w:rsidRPr="00D358B7" w:rsidRDefault="00010880" w:rsidP="00640F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Documentation: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Collaboration</w:t>
            </w:r>
          </w:p>
        </w:tc>
        <w:tc>
          <w:tcPr>
            <w:tcW w:w="2676" w:type="dxa"/>
          </w:tcPr>
          <w:p w14:paraId="5F77159D" w14:textId="77777777" w:rsidR="00010880" w:rsidRPr="00D358B7" w:rsidRDefault="00010880" w:rsidP="00C277C2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Prose clearly, honestly, and thoroughly explains how well the group worked together.</w:t>
            </w:r>
          </w:p>
          <w:p w14:paraId="0C30ADD0" w14:textId="4F2BD429" w:rsidR="00010880" w:rsidRPr="00D358B7" w:rsidRDefault="00010880" w:rsidP="00640F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75" w:type="dxa"/>
          </w:tcPr>
          <w:p w14:paraId="6ADEBAEE" w14:textId="77777777" w:rsidR="00010880" w:rsidRPr="00D358B7" w:rsidRDefault="00010880" w:rsidP="00C277C2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Prose meets two of the three criteria in this category.</w:t>
            </w:r>
          </w:p>
          <w:p w14:paraId="4288C9DF" w14:textId="76851760" w:rsidR="00010880" w:rsidRPr="00D358B7" w:rsidRDefault="00010880" w:rsidP="00640F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76" w:type="dxa"/>
          </w:tcPr>
          <w:p w14:paraId="4E6E0F1D" w14:textId="77777777" w:rsidR="00010880" w:rsidRPr="00D358B7" w:rsidRDefault="00010880" w:rsidP="00C277C2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Prose meets one of the three criteria in this category.</w:t>
            </w:r>
          </w:p>
          <w:p w14:paraId="14B54A87" w14:textId="7DB61C71" w:rsidR="00010880" w:rsidRPr="00D358B7" w:rsidRDefault="00010880" w:rsidP="00640F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76" w:type="dxa"/>
          </w:tcPr>
          <w:p w14:paraId="09F8E0B5" w14:textId="0659CD7F" w:rsidR="00010880" w:rsidRPr="00D358B7" w:rsidRDefault="00010880" w:rsidP="00640F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Prose is missing OR meets none of the criteria in this category.</w:t>
            </w:r>
          </w:p>
        </w:tc>
      </w:tr>
      <w:tr w:rsidR="00010880" w:rsidRPr="00D358B7" w14:paraId="43DAB1E8" w14:textId="77777777" w:rsidTr="009B7CA1">
        <w:tc>
          <w:tcPr>
            <w:tcW w:w="2675" w:type="dxa"/>
          </w:tcPr>
          <w:p w14:paraId="479AC168" w14:textId="0E7AF8D6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Teacher Observation: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Collaboration</w:t>
            </w:r>
            <w:r w:rsidR="003546CF"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(double points)</w:t>
            </w:r>
          </w:p>
        </w:tc>
        <w:tc>
          <w:tcPr>
            <w:tcW w:w="2676" w:type="dxa"/>
          </w:tcPr>
          <w:p w14:paraId="34C4BE43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Provides helpful original input to others</w:t>
            </w:r>
          </w:p>
          <w:p w14:paraId="7AC3CFCD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Promotes positive, productive, and respectful team dynamic</w:t>
            </w:r>
          </w:p>
          <w:p w14:paraId="4507E5E8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Encourages and incorporates input from others</w:t>
            </w:r>
          </w:p>
          <w:p w14:paraId="238FF158" w14:textId="5B0BC7A0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Promotes equitable workload</w:t>
            </w:r>
          </w:p>
        </w:tc>
        <w:tc>
          <w:tcPr>
            <w:tcW w:w="2675" w:type="dxa"/>
          </w:tcPr>
          <w:p w14:paraId="6DF636DD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Provides adequate original input to others</w:t>
            </w:r>
          </w:p>
          <w:p w14:paraId="19A3B226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Maintains positive, productive, and respectful team dynamic</w:t>
            </w:r>
          </w:p>
          <w:p w14:paraId="37F62B01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Positively incorporates input from others</w:t>
            </w:r>
          </w:p>
          <w:p w14:paraId="4C50A9C4" w14:textId="79DC9EF9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Maintains equitable workload</w:t>
            </w:r>
          </w:p>
        </w:tc>
        <w:tc>
          <w:tcPr>
            <w:tcW w:w="2676" w:type="dxa"/>
          </w:tcPr>
          <w:p w14:paraId="1FCBBFF4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Significant but limited input</w:t>
            </w:r>
          </w:p>
          <w:p w14:paraId="668FB31A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Usually maintains positive, productive, and respectful team dynamic</w:t>
            </w:r>
          </w:p>
          <w:p w14:paraId="31D6E6E1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Receives input from others</w:t>
            </w:r>
          </w:p>
          <w:p w14:paraId="4C84C2B6" w14:textId="1C6417F0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Shares workload somewhat equitably</w:t>
            </w:r>
          </w:p>
        </w:tc>
        <w:tc>
          <w:tcPr>
            <w:tcW w:w="2676" w:type="dxa"/>
          </w:tcPr>
          <w:p w14:paraId="46F70FA1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Limited input</w:t>
            </w:r>
          </w:p>
          <w:p w14:paraId="0F1F6B3C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Is not promoting positive, respectful, or productive team dynamic</w:t>
            </w:r>
          </w:p>
          <w:p w14:paraId="436184CF" w14:textId="77777777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Discourages or is unresponsive to input from others</w:t>
            </w:r>
          </w:p>
          <w:p w14:paraId="1C2EA0C7" w14:textId="0F30D2E4" w:rsidR="00010880" w:rsidRPr="00D358B7" w:rsidRDefault="00010880" w:rsidP="0001088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Does not promote equitable workload</w:t>
            </w:r>
          </w:p>
        </w:tc>
      </w:tr>
      <w:tr w:rsidR="00D358B7" w:rsidRPr="00D358B7" w14:paraId="1FC7F759" w14:textId="77777777" w:rsidTr="009B7CA1">
        <w:tc>
          <w:tcPr>
            <w:tcW w:w="2675" w:type="dxa"/>
          </w:tcPr>
          <w:p w14:paraId="1D501CC6" w14:textId="13A21C50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Artifact: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Use of Variable Roles</w:t>
            </w:r>
          </w:p>
        </w:tc>
        <w:tc>
          <w:tcPr>
            <w:tcW w:w="2676" w:type="dxa"/>
          </w:tcPr>
          <w:p w14:paraId="256C9992" w14:textId="4D24E6A7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utilizes a minimum of four of the eight common variable roles.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Variable roles are clearly identified using comments.</w:t>
            </w:r>
          </w:p>
        </w:tc>
        <w:tc>
          <w:tcPr>
            <w:tcW w:w="2675" w:type="dxa"/>
          </w:tcPr>
          <w:p w14:paraId="524C2E02" w14:textId="1BB17A59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utilizes four or more the eight common variable roles.</w:t>
            </w:r>
          </w:p>
        </w:tc>
        <w:tc>
          <w:tcPr>
            <w:tcW w:w="2676" w:type="dxa"/>
          </w:tcPr>
          <w:p w14:paraId="4F8DF6DD" w14:textId="02AF6E78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utilizes two or three of the eight common variable roles.</w:t>
            </w:r>
          </w:p>
        </w:tc>
        <w:tc>
          <w:tcPr>
            <w:tcW w:w="2676" w:type="dxa"/>
          </w:tcPr>
          <w:p w14:paraId="14446AF5" w14:textId="1F2DA5AC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utilizes one or zero of the eight common variable roles.</w:t>
            </w:r>
          </w:p>
        </w:tc>
      </w:tr>
    </w:tbl>
    <w:p w14:paraId="2E8B3571" w14:textId="77777777" w:rsidR="00B66D27" w:rsidRPr="00D358B7" w:rsidRDefault="00B66D27" w:rsidP="00F64E90">
      <w:pPr>
        <w:pStyle w:val="ActivityNumbers"/>
        <w:numPr>
          <w:ilvl w:val="0"/>
          <w:numId w:val="0"/>
        </w:numPr>
        <w:rPr>
          <w:rFonts w:asciiTheme="minorHAnsi" w:hAnsi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5"/>
        <w:gridCol w:w="2676"/>
        <w:gridCol w:w="2675"/>
        <w:gridCol w:w="2676"/>
        <w:gridCol w:w="2676"/>
      </w:tblGrid>
      <w:tr w:rsidR="00063A33" w:rsidRPr="00D358B7" w14:paraId="3802749B" w14:textId="77777777" w:rsidTr="009B7CA1">
        <w:tc>
          <w:tcPr>
            <w:tcW w:w="2675" w:type="dxa"/>
          </w:tcPr>
          <w:p w14:paraId="4B39E38B" w14:textId="75BFE5CD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Artifact: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Use of Logical Constructs</w:t>
            </w:r>
          </w:p>
        </w:tc>
        <w:tc>
          <w:tcPr>
            <w:tcW w:w="2676" w:type="dxa"/>
          </w:tcPr>
          <w:p w14:paraId="06DB2DCE" w14:textId="5CA84B3D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utilizes if, elif, and else statements in a logical and efficient manner.</w:t>
            </w:r>
          </w:p>
        </w:tc>
        <w:tc>
          <w:tcPr>
            <w:tcW w:w="2675" w:type="dxa"/>
          </w:tcPr>
          <w:p w14:paraId="2178F74D" w14:textId="77B5329A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utilizes if, elif, and else statements in a way that is not logical or is not efficient.</w:t>
            </w:r>
          </w:p>
        </w:tc>
        <w:tc>
          <w:tcPr>
            <w:tcW w:w="2676" w:type="dxa"/>
          </w:tcPr>
          <w:p w14:paraId="38B4190B" w14:textId="06623207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utilizes if, elif, and else statements in a way that is not logical AND is not efficient.</w:t>
            </w:r>
          </w:p>
        </w:tc>
        <w:tc>
          <w:tcPr>
            <w:tcW w:w="2676" w:type="dxa"/>
          </w:tcPr>
          <w:p w14:paraId="70318D31" w14:textId="1541D73C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does not utilize if, elif, and else statements.</w:t>
            </w:r>
          </w:p>
        </w:tc>
      </w:tr>
      <w:tr w:rsidR="00063A33" w:rsidRPr="00D358B7" w14:paraId="6E4CA346" w14:textId="77777777" w:rsidTr="009B7CA1">
        <w:tc>
          <w:tcPr>
            <w:tcW w:w="2675" w:type="dxa"/>
          </w:tcPr>
          <w:p w14:paraId="75DEEB8A" w14:textId="31DE03B4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Artifact: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Use of Looping Constructs</w:t>
            </w:r>
          </w:p>
        </w:tc>
        <w:tc>
          <w:tcPr>
            <w:tcW w:w="2676" w:type="dxa"/>
          </w:tcPr>
          <w:p w14:paraId="03FF0D6A" w14:textId="4C9DF2D2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appropriately uses for loops and while loops.</w:t>
            </w:r>
          </w:p>
        </w:tc>
        <w:tc>
          <w:tcPr>
            <w:tcW w:w="2675" w:type="dxa"/>
          </w:tcPr>
          <w:p w14:paraId="6AB24DC8" w14:textId="5495FBE8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uses some for loops and while loops when the opposite looping construct would be appropriate.</w:t>
            </w:r>
          </w:p>
        </w:tc>
        <w:tc>
          <w:tcPr>
            <w:tcW w:w="2676" w:type="dxa"/>
          </w:tcPr>
          <w:p w14:paraId="555EED49" w14:textId="7CF63EB9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Artifcact uses only for loops or while loops.</w:t>
            </w:r>
          </w:p>
        </w:tc>
        <w:tc>
          <w:tcPr>
            <w:tcW w:w="2676" w:type="dxa"/>
          </w:tcPr>
          <w:p w14:paraId="35C1FE7C" w14:textId="0E8EEBC7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does not utilize any for loops or while loops.</w:t>
            </w:r>
          </w:p>
        </w:tc>
      </w:tr>
      <w:tr w:rsidR="00063A33" w:rsidRPr="00D358B7" w14:paraId="392218AC" w14:textId="77777777" w:rsidTr="009B7CA1">
        <w:tc>
          <w:tcPr>
            <w:tcW w:w="2675" w:type="dxa"/>
          </w:tcPr>
          <w:p w14:paraId="4D62B58C" w14:textId="244BD861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Artifact: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Appropriate Algorithm</w:t>
            </w:r>
          </w:p>
        </w:tc>
        <w:tc>
          <w:tcPr>
            <w:tcW w:w="2676" w:type="dxa"/>
          </w:tcPr>
          <w:p w14:paraId="5EDB8E5B" w14:textId="0CB8D7DC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Code demonstrates use of appropriate algorithms</w:t>
            </w:r>
          </w:p>
        </w:tc>
        <w:tc>
          <w:tcPr>
            <w:tcW w:w="2675" w:type="dxa"/>
          </w:tcPr>
          <w:p w14:paraId="27F11260" w14:textId="2A3DC580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Code mostly uses appropriate algorithms</w:t>
            </w:r>
          </w:p>
        </w:tc>
        <w:tc>
          <w:tcPr>
            <w:tcW w:w="2676" w:type="dxa"/>
          </w:tcPr>
          <w:p w14:paraId="665AB421" w14:textId="1ECE8A48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Code often uses appropriate algorithms</w:t>
            </w:r>
          </w:p>
        </w:tc>
        <w:tc>
          <w:tcPr>
            <w:tcW w:w="2676" w:type="dxa"/>
          </w:tcPr>
          <w:p w14:paraId="40BD4C3A" w14:textId="749BAA45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Code does not use appropriate algorithms</w:t>
            </w:r>
          </w:p>
        </w:tc>
      </w:tr>
      <w:tr w:rsidR="00063A33" w:rsidRPr="00D358B7" w14:paraId="628542EB" w14:textId="77777777" w:rsidTr="009B7CA1">
        <w:tc>
          <w:tcPr>
            <w:tcW w:w="2675" w:type="dxa"/>
          </w:tcPr>
          <w:p w14:paraId="4C9D9E4C" w14:textId="77777777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Artifact: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Usability</w:t>
            </w:r>
          </w:p>
        </w:tc>
        <w:tc>
          <w:tcPr>
            <w:tcW w:w="2676" w:type="dxa"/>
          </w:tcPr>
          <w:p w14:paraId="55CEB6A1" w14:textId="2E955F97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clearly guides the user through easy to understand directions in the required 139-readme.txt file AND through a well designed game.</w:t>
            </w:r>
          </w:p>
        </w:tc>
        <w:tc>
          <w:tcPr>
            <w:tcW w:w="2675" w:type="dxa"/>
          </w:tcPr>
          <w:p w14:paraId="76412357" w14:textId="4AC9C628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attempts to guide the user through directions in the required 139-readme.txt file AND through a well designed game.</w:t>
            </w:r>
          </w:p>
        </w:tc>
        <w:tc>
          <w:tcPr>
            <w:tcW w:w="2676" w:type="dxa"/>
          </w:tcPr>
          <w:p w14:paraId="3BF5AD2D" w14:textId="13E6A689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attempts to guide the user through directions in the required 139-readme.txt file AND partially guides the user though the game itself.</w:t>
            </w:r>
          </w:p>
        </w:tc>
        <w:tc>
          <w:tcPr>
            <w:tcW w:w="2676" w:type="dxa"/>
          </w:tcPr>
          <w:p w14:paraId="5B0178D4" w14:textId="35336CDC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Artifact does not attempt to guide the user through directions in the required 139-readme.txt file NOR does the game guide the user.</w:t>
            </w:r>
          </w:p>
        </w:tc>
      </w:tr>
      <w:tr w:rsidR="00063A33" w:rsidRPr="00D358B7" w14:paraId="623D00C0" w14:textId="77777777" w:rsidTr="009B7CA1">
        <w:tc>
          <w:tcPr>
            <w:tcW w:w="2675" w:type="dxa"/>
          </w:tcPr>
          <w:p w14:paraId="402702FE" w14:textId="0A7EC598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Artifact: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="00464B81" w:rsidRPr="00D358B7">
              <w:rPr>
                <w:rFonts w:asciiTheme="minorHAnsi" w:hAnsiTheme="minorHAnsi"/>
                <w:b/>
                <w:sz w:val="18"/>
                <w:szCs w:val="18"/>
              </w:rPr>
              <w:t>Room Constructs</w:t>
            </w:r>
          </w:p>
        </w:tc>
        <w:tc>
          <w:tcPr>
            <w:tcW w:w="2676" w:type="dxa"/>
          </w:tcPr>
          <w:p w14:paraId="33AA91AE" w14:textId="5DC8AF99" w:rsidR="00063A33" w:rsidRPr="00D358B7" w:rsidRDefault="00063A33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Artifact </w:t>
            </w:r>
            <w:r w:rsidR="00464B81" w:rsidRPr="00D358B7">
              <w:rPr>
                <w:rFonts w:asciiTheme="minorHAnsi" w:hAnsiTheme="minorHAnsi"/>
                <w:sz w:val="18"/>
                <w:szCs w:val="18"/>
              </w:rPr>
              <w:t>utilizes 6 or more rooms(or similar) in the game.</w:t>
            </w:r>
          </w:p>
        </w:tc>
        <w:tc>
          <w:tcPr>
            <w:tcW w:w="2675" w:type="dxa"/>
          </w:tcPr>
          <w:p w14:paraId="31A39E06" w14:textId="63646A50" w:rsidR="00063A33" w:rsidRPr="00D358B7" w:rsidRDefault="00464B81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Artifact utilizes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4 or 5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 rooms(or similar) in the game.</w:t>
            </w:r>
          </w:p>
        </w:tc>
        <w:tc>
          <w:tcPr>
            <w:tcW w:w="2676" w:type="dxa"/>
          </w:tcPr>
          <w:p w14:paraId="6CF20F8A" w14:textId="4739C263" w:rsidR="00063A33" w:rsidRPr="00D358B7" w:rsidRDefault="00464B81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Artifact utilizes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2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 or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3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 rooms(or similar) in the game.</w:t>
            </w:r>
          </w:p>
        </w:tc>
        <w:tc>
          <w:tcPr>
            <w:tcW w:w="2676" w:type="dxa"/>
          </w:tcPr>
          <w:p w14:paraId="1D4B064A" w14:textId="1330F294" w:rsidR="00063A33" w:rsidRPr="00D358B7" w:rsidRDefault="00464B81" w:rsidP="00063A33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Artifact utilizes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1 or 0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room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s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(or similar) in the game.</w:t>
            </w:r>
          </w:p>
        </w:tc>
      </w:tr>
      <w:tr w:rsidR="00464B81" w:rsidRPr="00D358B7" w14:paraId="1ED3041B" w14:textId="77777777" w:rsidTr="00042710">
        <w:tc>
          <w:tcPr>
            <w:tcW w:w="2675" w:type="dxa"/>
          </w:tcPr>
          <w:p w14:paraId="450DBDAD" w14:textId="138E9FFB" w:rsidR="00464B81" w:rsidRPr="00D358B7" w:rsidRDefault="00464B81" w:rsidP="0004271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Artifact: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Doors and Rooms</w:t>
            </w:r>
          </w:p>
        </w:tc>
        <w:tc>
          <w:tcPr>
            <w:tcW w:w="2676" w:type="dxa"/>
          </w:tcPr>
          <w:p w14:paraId="76C92539" w14:textId="27E6052D" w:rsidR="00464B81" w:rsidRPr="00D358B7" w:rsidRDefault="00464B81" w:rsidP="0004271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At least one of each of the following door/room types are utilized in the game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.</w:t>
            </w:r>
          </w:p>
          <w:p w14:paraId="3B326CFD" w14:textId="3EB73450" w:rsidR="00464B81" w:rsidRPr="00D358B7" w:rsidRDefault="00464B81" w:rsidP="00042710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“Locked” door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“Dark” room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“Number of Items Locked” Room</w:t>
            </w:r>
          </w:p>
        </w:tc>
        <w:tc>
          <w:tcPr>
            <w:tcW w:w="2675" w:type="dxa"/>
          </w:tcPr>
          <w:p w14:paraId="3CE0DE0D" w14:textId="70C93267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Two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 of the following door/room types are utilized in the game.</w:t>
            </w:r>
          </w:p>
          <w:p w14:paraId="188C0945" w14:textId="19B36288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“Locked” door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“Dark” room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“Number of Items Locked” Room</w:t>
            </w:r>
          </w:p>
        </w:tc>
        <w:tc>
          <w:tcPr>
            <w:tcW w:w="2676" w:type="dxa"/>
          </w:tcPr>
          <w:p w14:paraId="32BF586C" w14:textId="68A3A9B9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One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 of the following door/room types are utilized in the game.</w:t>
            </w:r>
          </w:p>
          <w:p w14:paraId="4F4C49FF" w14:textId="71B0044B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“Locked” door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“Dark” room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“Number of Items Locked” Room</w:t>
            </w:r>
          </w:p>
        </w:tc>
        <w:tc>
          <w:tcPr>
            <w:tcW w:w="2676" w:type="dxa"/>
          </w:tcPr>
          <w:p w14:paraId="17BE2866" w14:textId="6EA6F2B4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None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 of the following door/room types are utilized in the game.</w:t>
            </w:r>
          </w:p>
          <w:p w14:paraId="3CBFA2BD" w14:textId="75207D8F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“Locked” door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“Dark” room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“Number of Items Locked” Room</w:t>
            </w:r>
          </w:p>
        </w:tc>
      </w:tr>
      <w:tr w:rsidR="00464B81" w:rsidRPr="00D358B7" w14:paraId="5B61D309" w14:textId="77777777" w:rsidTr="009B7CA1">
        <w:tc>
          <w:tcPr>
            <w:tcW w:w="2675" w:type="dxa"/>
          </w:tcPr>
          <w:p w14:paraId="0AF84DD7" w14:textId="46AB0BB6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Artifcat:</w:t>
            </w:r>
            <w:r w:rsidR="00D358B7" w:rsidRPr="00D358B7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Lists</w:t>
            </w:r>
          </w:p>
        </w:tc>
        <w:tc>
          <w:tcPr>
            <w:tcW w:w="2676" w:type="dxa"/>
          </w:tcPr>
          <w:p w14:paraId="72CED930" w14:textId="3E58DB05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At least one list varible that is used to keep track of user items collected in the game.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This list is used and updated appropriately.</w:t>
            </w:r>
          </w:p>
        </w:tc>
        <w:tc>
          <w:tcPr>
            <w:tcW w:w="2675" w:type="dxa"/>
          </w:tcPr>
          <w:p w14:paraId="046F0D76" w14:textId="7B7EBF9A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 l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ist varible is used to keep track of user items collected in the game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, but t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his list is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not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used and updated appropriately.</w:t>
            </w:r>
          </w:p>
        </w:tc>
        <w:tc>
          <w:tcPr>
            <w:tcW w:w="2676" w:type="dxa"/>
          </w:tcPr>
          <w:p w14:paraId="336427A2" w14:textId="0C9D9195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A list varible is used to keep track of user items collected in the game, but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no effort is made to use and update this list.</w:t>
            </w:r>
          </w:p>
        </w:tc>
        <w:tc>
          <w:tcPr>
            <w:tcW w:w="2676" w:type="dxa"/>
          </w:tcPr>
          <w:p w14:paraId="24513B6F" w14:textId="7D799DE9" w:rsidR="00464B81" w:rsidRPr="00D358B7" w:rsidRDefault="00464B81" w:rsidP="00464B81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 list variable is not used to keep track of user items.</w:t>
            </w:r>
          </w:p>
        </w:tc>
      </w:tr>
      <w:tr w:rsidR="00D358B7" w:rsidRPr="00D358B7" w14:paraId="02C6C5BD" w14:textId="77777777" w:rsidTr="009B7CA1">
        <w:tc>
          <w:tcPr>
            <w:tcW w:w="2675" w:type="dxa"/>
          </w:tcPr>
          <w:p w14:paraId="170D88D2" w14:textId="5CDC052B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Artifcat: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Item Interaction</w:t>
            </w:r>
          </w:p>
        </w:tc>
        <w:tc>
          <w:tcPr>
            <w:tcW w:w="2676" w:type="dxa"/>
          </w:tcPr>
          <w:p w14:paraId="7D46969C" w14:textId="0C36F9AF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The user can interact with items in at least 6 rooms.  When an interaction is not possible the user is alerted.</w:t>
            </w:r>
          </w:p>
        </w:tc>
        <w:tc>
          <w:tcPr>
            <w:tcW w:w="2675" w:type="dxa"/>
          </w:tcPr>
          <w:p w14:paraId="180CD2F7" w14:textId="59316B6F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The user can interact with items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in at least 6 rooms. 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  <w:t>The user is not alerted when performing an impossible interaction.</w:t>
            </w:r>
          </w:p>
        </w:tc>
        <w:tc>
          <w:tcPr>
            <w:tcW w:w="2676" w:type="dxa"/>
          </w:tcPr>
          <w:p w14:paraId="3F05FD9C" w14:textId="2A5C76A6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The user can interact with items in 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less than 6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 xml:space="preserve"> room</w:t>
            </w:r>
            <w:r w:rsidRPr="00D358B7">
              <w:rPr>
                <w:rFonts w:asciiTheme="minorHAnsi" w:hAnsiTheme="minorHAnsi"/>
                <w:sz w:val="18"/>
                <w:szCs w:val="18"/>
              </w:rPr>
              <w:t>s.</w:t>
            </w:r>
            <w:r w:rsidRPr="00D358B7">
              <w:rPr>
                <w:rFonts w:asciiTheme="minorHAnsi" w:hAnsiTheme="minorHAnsi"/>
                <w:sz w:val="18"/>
                <w:szCs w:val="18"/>
              </w:rPr>
              <w:br/>
            </w:r>
            <w:r w:rsidRPr="00D358B7">
              <w:rPr>
                <w:rFonts w:asciiTheme="minorHAnsi" w:hAnsiTheme="minorHAnsi"/>
                <w:sz w:val="18"/>
                <w:szCs w:val="18"/>
              </w:rPr>
              <w:t>The user is not alerted when performing an impossible interaction.</w:t>
            </w:r>
          </w:p>
        </w:tc>
        <w:tc>
          <w:tcPr>
            <w:tcW w:w="2676" w:type="dxa"/>
          </w:tcPr>
          <w:p w14:paraId="63DF2622" w14:textId="2B2E325C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The user cannot interact with items in the rooms.</w:t>
            </w:r>
          </w:p>
        </w:tc>
      </w:tr>
      <w:tr w:rsidR="00D358B7" w:rsidRPr="00D358B7" w14:paraId="15CB7113" w14:textId="77777777" w:rsidTr="009B7CA1">
        <w:tc>
          <w:tcPr>
            <w:tcW w:w="2675" w:type="dxa"/>
          </w:tcPr>
          <w:p w14:paraId="16BDB403" w14:textId="29B3909E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18"/>
                <w:szCs w:val="18"/>
              </w:rPr>
            </w:pPr>
            <w:r w:rsidRPr="00D358B7">
              <w:rPr>
                <w:rFonts w:asciiTheme="minorHAnsi" w:hAnsiTheme="minorHAnsi"/>
                <w:b/>
                <w:sz w:val="18"/>
                <w:szCs w:val="18"/>
              </w:rPr>
              <w:t>Artifact:</w:t>
            </w:r>
            <w:r w:rsidRPr="00D358B7">
              <w:rPr>
                <w:rFonts w:asciiTheme="minorHAnsi" w:hAnsiTheme="minorHAnsi"/>
                <w:b/>
                <w:sz w:val="18"/>
                <w:szCs w:val="18"/>
              </w:rPr>
              <w:br/>
              <w:t>Submission</w:t>
            </w:r>
          </w:p>
        </w:tc>
        <w:tc>
          <w:tcPr>
            <w:tcW w:w="2676" w:type="dxa"/>
          </w:tcPr>
          <w:p w14:paraId="06AF90DD" w14:textId="051BF7FB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All components of the project are submitted on time, in the correct format, and with proper file names.</w:t>
            </w:r>
          </w:p>
        </w:tc>
        <w:tc>
          <w:tcPr>
            <w:tcW w:w="2675" w:type="dxa"/>
          </w:tcPr>
          <w:p w14:paraId="1855237D" w14:textId="1D04FBB4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 xml:space="preserve">All components of the project are submitted on time and in the correct format. </w:t>
            </w:r>
          </w:p>
        </w:tc>
        <w:tc>
          <w:tcPr>
            <w:tcW w:w="2676" w:type="dxa"/>
          </w:tcPr>
          <w:p w14:paraId="153F248A" w14:textId="6338DF9C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All components are submitted on time.</w:t>
            </w:r>
          </w:p>
        </w:tc>
        <w:tc>
          <w:tcPr>
            <w:tcW w:w="2676" w:type="dxa"/>
          </w:tcPr>
          <w:p w14:paraId="32698977" w14:textId="17E75EDB" w:rsidR="00D358B7" w:rsidRPr="00D358B7" w:rsidRDefault="00D358B7" w:rsidP="00D358B7">
            <w:pPr>
              <w:pStyle w:val="ActivityNumbers"/>
              <w:numPr>
                <w:ilvl w:val="0"/>
                <w:numId w:val="0"/>
              </w:numPr>
              <w:rPr>
                <w:rFonts w:asciiTheme="minorHAnsi" w:hAnsiTheme="minorHAnsi"/>
                <w:sz w:val="18"/>
                <w:szCs w:val="18"/>
              </w:rPr>
            </w:pPr>
            <w:r w:rsidRPr="00D358B7">
              <w:rPr>
                <w:rFonts w:asciiTheme="minorHAnsi" w:hAnsiTheme="minorHAnsi"/>
                <w:sz w:val="18"/>
                <w:szCs w:val="18"/>
              </w:rPr>
              <w:t>Some components are not submitted on time.</w:t>
            </w:r>
          </w:p>
        </w:tc>
      </w:tr>
    </w:tbl>
    <w:p w14:paraId="21B6FEDA" w14:textId="77777777" w:rsidR="00B66D27" w:rsidRPr="003546CF" w:rsidRDefault="00B66D27" w:rsidP="00F64E90">
      <w:pPr>
        <w:pStyle w:val="ActivityNumbers"/>
        <w:numPr>
          <w:ilvl w:val="0"/>
          <w:numId w:val="0"/>
        </w:numPr>
        <w:rPr>
          <w:rFonts w:asciiTheme="minorHAnsi" w:hAnsiTheme="minorHAnsi"/>
          <w:sz w:val="20"/>
          <w:szCs w:val="20"/>
        </w:rPr>
      </w:pPr>
    </w:p>
    <w:p w14:paraId="58CE21DB" w14:textId="335CCC1B" w:rsidR="009B7CA1" w:rsidRPr="00AA04E1" w:rsidRDefault="005D4739" w:rsidP="00464B81">
      <w:pPr>
        <w:pStyle w:val="ActivityNumbers"/>
        <w:numPr>
          <w:ilvl w:val="0"/>
          <w:numId w:val="0"/>
        </w:numPr>
        <w:rPr>
          <w:rFonts w:asciiTheme="minorHAnsi" w:hAnsiTheme="minorHAnsi"/>
          <w:sz w:val="32"/>
          <w:szCs w:val="32"/>
        </w:rPr>
      </w:pPr>
      <w:r w:rsidRPr="00AA04E1">
        <w:rPr>
          <w:rFonts w:asciiTheme="minorHAnsi" w:hAnsiTheme="minorHAnsi"/>
          <w:sz w:val="32"/>
          <w:szCs w:val="32"/>
        </w:rPr>
        <w:t xml:space="preserve">Total Score          </w:t>
      </w:r>
      <w:r w:rsidR="003B1A08" w:rsidRPr="00AA04E1">
        <w:rPr>
          <w:rFonts w:asciiTheme="minorHAnsi" w:hAnsiTheme="minorHAnsi"/>
          <w:sz w:val="32"/>
          <w:szCs w:val="32"/>
        </w:rPr>
        <w:t>/</w:t>
      </w:r>
      <w:r w:rsidR="00464B81">
        <w:rPr>
          <w:rFonts w:asciiTheme="minorHAnsi" w:hAnsiTheme="minorHAnsi"/>
          <w:sz w:val="32"/>
          <w:szCs w:val="32"/>
        </w:rPr>
        <w:t>9</w:t>
      </w:r>
      <w:r w:rsidR="00D358B7">
        <w:rPr>
          <w:rFonts w:asciiTheme="minorHAnsi" w:hAnsiTheme="minorHAnsi"/>
          <w:sz w:val="32"/>
          <w:szCs w:val="32"/>
        </w:rPr>
        <w:t>6</w:t>
      </w:r>
    </w:p>
    <w:p w14:paraId="7A223CA4" w14:textId="690DC6AD" w:rsidR="00AA04E1" w:rsidRPr="00AA04E1" w:rsidRDefault="00B66D27" w:rsidP="00464B81">
      <w:pPr>
        <w:pStyle w:val="ActivityNumbers"/>
        <w:numPr>
          <w:ilvl w:val="0"/>
          <w:numId w:val="0"/>
        </w:numPr>
        <w:rPr>
          <w:rFonts w:asciiTheme="minorHAnsi" w:hAnsiTheme="minorHAnsi"/>
          <w:sz w:val="32"/>
          <w:szCs w:val="32"/>
        </w:rPr>
      </w:pPr>
      <w:r w:rsidRPr="00AA04E1">
        <w:rPr>
          <w:rFonts w:asciiTheme="minorHAnsi" w:hAnsiTheme="minorHAnsi"/>
          <w:sz w:val="32"/>
          <w:szCs w:val="32"/>
        </w:rPr>
        <w:t>Comments:</w:t>
      </w:r>
      <w:bookmarkStart w:id="0" w:name="_GoBack"/>
      <w:bookmarkEnd w:id="0"/>
    </w:p>
    <w:sectPr w:rsidR="00AA04E1" w:rsidRPr="00AA04E1" w:rsidSect="00C75622">
      <w:headerReference w:type="even" r:id="rId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84C9" w14:textId="77777777" w:rsidR="00B408D5" w:rsidRDefault="00B408D5">
      <w:r>
        <w:separator/>
      </w:r>
    </w:p>
    <w:p w14:paraId="47A184CA" w14:textId="77777777" w:rsidR="00B408D5" w:rsidRDefault="00B408D5"/>
    <w:p w14:paraId="47A184CB" w14:textId="77777777" w:rsidR="00B408D5" w:rsidRDefault="00B408D5"/>
  </w:endnote>
  <w:endnote w:type="continuationSeparator" w:id="0">
    <w:p w14:paraId="47A184CC" w14:textId="77777777" w:rsidR="00B408D5" w:rsidRDefault="00B408D5">
      <w:r>
        <w:continuationSeparator/>
      </w:r>
    </w:p>
    <w:p w14:paraId="47A184CD" w14:textId="77777777" w:rsidR="00B408D5" w:rsidRDefault="00B408D5"/>
    <w:p w14:paraId="47A184CE" w14:textId="77777777" w:rsidR="00B408D5" w:rsidRDefault="00B40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184C3" w14:textId="77777777" w:rsidR="00B408D5" w:rsidRDefault="00B408D5">
      <w:r>
        <w:separator/>
      </w:r>
    </w:p>
    <w:p w14:paraId="47A184C4" w14:textId="77777777" w:rsidR="00B408D5" w:rsidRDefault="00B408D5"/>
    <w:p w14:paraId="47A184C5" w14:textId="77777777" w:rsidR="00B408D5" w:rsidRDefault="00B408D5"/>
  </w:footnote>
  <w:footnote w:type="continuationSeparator" w:id="0">
    <w:p w14:paraId="47A184C6" w14:textId="77777777" w:rsidR="00B408D5" w:rsidRDefault="00B408D5">
      <w:r>
        <w:continuationSeparator/>
      </w:r>
    </w:p>
    <w:p w14:paraId="47A184C7" w14:textId="77777777" w:rsidR="00B408D5" w:rsidRDefault="00B408D5"/>
    <w:p w14:paraId="47A184C8" w14:textId="77777777" w:rsidR="00B408D5" w:rsidRDefault="00B40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184CF" w14:textId="77777777" w:rsidR="00AE65A2" w:rsidRDefault="00AE65A2"/>
  <w:p w14:paraId="47A184D0" w14:textId="77777777" w:rsidR="00AE65A2" w:rsidRDefault="00AE65A2"/>
  <w:p w14:paraId="47A184D1" w14:textId="77777777" w:rsidR="00AE65A2" w:rsidRDefault="00AE65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B"/>
      </v:shape>
    </w:pict>
  </w:numPicBullet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E65076"/>
    <w:multiLevelType w:val="hybridMultilevel"/>
    <w:tmpl w:val="201AD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11C658F"/>
    <w:multiLevelType w:val="hybridMultilevel"/>
    <w:tmpl w:val="E71CE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CE59CC"/>
    <w:multiLevelType w:val="hybridMultilevel"/>
    <w:tmpl w:val="06AC3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5A591B"/>
    <w:multiLevelType w:val="hybridMultilevel"/>
    <w:tmpl w:val="40FA2CC4"/>
    <w:lvl w:ilvl="0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1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3C3332"/>
    <w:multiLevelType w:val="hybridMultilevel"/>
    <w:tmpl w:val="CB72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A1A42"/>
    <w:multiLevelType w:val="hybridMultilevel"/>
    <w:tmpl w:val="25EC2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FE7F3D"/>
    <w:multiLevelType w:val="hybridMultilevel"/>
    <w:tmpl w:val="32FA2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514730E"/>
    <w:multiLevelType w:val="hybridMultilevel"/>
    <w:tmpl w:val="615A1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A12C22"/>
    <w:multiLevelType w:val="hybridMultilevel"/>
    <w:tmpl w:val="75DC0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606BE3"/>
    <w:multiLevelType w:val="hybridMultilevel"/>
    <w:tmpl w:val="875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3FF5C0D"/>
    <w:multiLevelType w:val="hybridMultilevel"/>
    <w:tmpl w:val="93D26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81241D"/>
    <w:multiLevelType w:val="hybridMultilevel"/>
    <w:tmpl w:val="4480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566B9"/>
    <w:multiLevelType w:val="hybridMultilevel"/>
    <w:tmpl w:val="D5DACD12"/>
    <w:lvl w:ilvl="0" w:tplc="52587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A4101B"/>
    <w:multiLevelType w:val="hybridMultilevel"/>
    <w:tmpl w:val="05747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F1B7AE5"/>
    <w:multiLevelType w:val="hybridMultilevel"/>
    <w:tmpl w:val="0314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33"/>
  </w:num>
  <w:num w:numId="5">
    <w:abstractNumId w:val="18"/>
  </w:num>
  <w:num w:numId="6">
    <w:abstractNumId w:val="21"/>
  </w:num>
  <w:num w:numId="7">
    <w:abstractNumId w:val="23"/>
  </w:num>
  <w:num w:numId="8">
    <w:abstractNumId w:val="7"/>
  </w:num>
  <w:num w:numId="9">
    <w:abstractNumId w:val="28"/>
  </w:num>
  <w:num w:numId="10">
    <w:abstractNumId w:val="30"/>
  </w:num>
  <w:num w:numId="11">
    <w:abstractNumId w:val="25"/>
    <w:lvlOverride w:ilvl="0">
      <w:startOverride w:val="1"/>
    </w:lvlOverride>
  </w:num>
  <w:num w:numId="12">
    <w:abstractNumId w:val="25"/>
  </w:num>
  <w:num w:numId="13">
    <w:abstractNumId w:val="19"/>
  </w:num>
  <w:num w:numId="14">
    <w:abstractNumId w:val="17"/>
  </w:num>
  <w:num w:numId="15">
    <w:abstractNumId w:val="13"/>
  </w:num>
  <w:num w:numId="16">
    <w:abstractNumId w:val="2"/>
  </w:num>
  <w:num w:numId="17">
    <w:abstractNumId w:val="16"/>
  </w:num>
  <w:num w:numId="18">
    <w:abstractNumId w:val="0"/>
  </w:num>
  <w:num w:numId="19">
    <w:abstractNumId w:val="11"/>
  </w:num>
  <w:num w:numId="20">
    <w:abstractNumId w:val="1"/>
  </w:num>
  <w:num w:numId="21">
    <w:abstractNumId w:val="3"/>
  </w:num>
  <w:num w:numId="22">
    <w:abstractNumId w:val="24"/>
  </w:num>
  <w:num w:numId="23">
    <w:abstractNumId w:val="6"/>
  </w:num>
  <w:num w:numId="24">
    <w:abstractNumId w:val="25"/>
    <w:lvlOverride w:ilvl="0">
      <w:startOverride w:val="1"/>
    </w:lvlOverride>
  </w:num>
  <w:num w:numId="25">
    <w:abstractNumId w:val="22"/>
  </w:num>
  <w:num w:numId="26">
    <w:abstractNumId w:val="34"/>
  </w:num>
  <w:num w:numId="27">
    <w:abstractNumId w:val="10"/>
  </w:num>
  <w:num w:numId="28">
    <w:abstractNumId w:val="26"/>
  </w:num>
  <w:num w:numId="29">
    <w:abstractNumId w:val="29"/>
  </w:num>
  <w:num w:numId="30">
    <w:abstractNumId w:val="36"/>
  </w:num>
  <w:num w:numId="31">
    <w:abstractNumId w:val="27"/>
  </w:num>
  <w:num w:numId="32">
    <w:abstractNumId w:val="9"/>
  </w:num>
  <w:num w:numId="33">
    <w:abstractNumId w:val="25"/>
    <w:lvlOverride w:ilvl="0">
      <w:startOverride w:val="1"/>
    </w:lvlOverride>
  </w:num>
  <w:num w:numId="34">
    <w:abstractNumId w:val="20"/>
  </w:num>
  <w:num w:numId="35">
    <w:abstractNumId w:val="5"/>
  </w:num>
  <w:num w:numId="36">
    <w:abstractNumId w:val="8"/>
  </w:num>
  <w:num w:numId="37">
    <w:abstractNumId w:val="32"/>
  </w:num>
  <w:num w:numId="38">
    <w:abstractNumId w:val="35"/>
  </w:num>
  <w:num w:numId="39">
    <w:abstractNumId w:val="31"/>
  </w:num>
  <w:num w:numId="4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8E"/>
    <w:rsid w:val="00010880"/>
    <w:rsid w:val="00012BB7"/>
    <w:rsid w:val="00013B6D"/>
    <w:rsid w:val="00016219"/>
    <w:rsid w:val="00017067"/>
    <w:rsid w:val="00020E8C"/>
    <w:rsid w:val="00022220"/>
    <w:rsid w:val="00027CFF"/>
    <w:rsid w:val="00032537"/>
    <w:rsid w:val="00041361"/>
    <w:rsid w:val="000473C7"/>
    <w:rsid w:val="00054914"/>
    <w:rsid w:val="0005519E"/>
    <w:rsid w:val="00060A02"/>
    <w:rsid w:val="00062AC7"/>
    <w:rsid w:val="00063A33"/>
    <w:rsid w:val="00064075"/>
    <w:rsid w:val="00081381"/>
    <w:rsid w:val="000833BF"/>
    <w:rsid w:val="0008509F"/>
    <w:rsid w:val="000A1448"/>
    <w:rsid w:val="000A1F65"/>
    <w:rsid w:val="000A7A3B"/>
    <w:rsid w:val="000B1187"/>
    <w:rsid w:val="000B1A21"/>
    <w:rsid w:val="000B42E2"/>
    <w:rsid w:val="000C0D6F"/>
    <w:rsid w:val="000C12A9"/>
    <w:rsid w:val="000C235D"/>
    <w:rsid w:val="000C52AD"/>
    <w:rsid w:val="000C66C6"/>
    <w:rsid w:val="000D2024"/>
    <w:rsid w:val="000D4361"/>
    <w:rsid w:val="000D6406"/>
    <w:rsid w:val="000D6777"/>
    <w:rsid w:val="000D6905"/>
    <w:rsid w:val="000E07D7"/>
    <w:rsid w:val="000E11EA"/>
    <w:rsid w:val="000F103B"/>
    <w:rsid w:val="00103B7B"/>
    <w:rsid w:val="001046B4"/>
    <w:rsid w:val="00111183"/>
    <w:rsid w:val="00114AB3"/>
    <w:rsid w:val="00115031"/>
    <w:rsid w:val="00115DAC"/>
    <w:rsid w:val="0012407A"/>
    <w:rsid w:val="00156B8D"/>
    <w:rsid w:val="00164C84"/>
    <w:rsid w:val="00165711"/>
    <w:rsid w:val="00171FBD"/>
    <w:rsid w:val="001747DD"/>
    <w:rsid w:val="00174F53"/>
    <w:rsid w:val="00177309"/>
    <w:rsid w:val="00187FDE"/>
    <w:rsid w:val="00195894"/>
    <w:rsid w:val="001B444E"/>
    <w:rsid w:val="001C05E6"/>
    <w:rsid w:val="001D00E1"/>
    <w:rsid w:val="001D0355"/>
    <w:rsid w:val="001D2EE4"/>
    <w:rsid w:val="001E1081"/>
    <w:rsid w:val="001E6139"/>
    <w:rsid w:val="00202F9A"/>
    <w:rsid w:val="00203D31"/>
    <w:rsid w:val="00207076"/>
    <w:rsid w:val="00211193"/>
    <w:rsid w:val="00211D36"/>
    <w:rsid w:val="00223F0E"/>
    <w:rsid w:val="00226F62"/>
    <w:rsid w:val="002275A4"/>
    <w:rsid w:val="00230900"/>
    <w:rsid w:val="00233481"/>
    <w:rsid w:val="002418B3"/>
    <w:rsid w:val="00242FB3"/>
    <w:rsid w:val="00261CFC"/>
    <w:rsid w:val="002621C6"/>
    <w:rsid w:val="00262C5C"/>
    <w:rsid w:val="002647D2"/>
    <w:rsid w:val="00267442"/>
    <w:rsid w:val="00274CB6"/>
    <w:rsid w:val="002810CD"/>
    <w:rsid w:val="00283BF8"/>
    <w:rsid w:val="0028590B"/>
    <w:rsid w:val="0029089C"/>
    <w:rsid w:val="00291B11"/>
    <w:rsid w:val="0029252F"/>
    <w:rsid w:val="00292C6A"/>
    <w:rsid w:val="00296331"/>
    <w:rsid w:val="00297A2D"/>
    <w:rsid w:val="002A641B"/>
    <w:rsid w:val="002B1088"/>
    <w:rsid w:val="002B35BD"/>
    <w:rsid w:val="002B3886"/>
    <w:rsid w:val="002B3C91"/>
    <w:rsid w:val="002B3F64"/>
    <w:rsid w:val="002B47AA"/>
    <w:rsid w:val="002C2199"/>
    <w:rsid w:val="002D09C7"/>
    <w:rsid w:val="002D51AF"/>
    <w:rsid w:val="002E3BFE"/>
    <w:rsid w:val="002E6CF9"/>
    <w:rsid w:val="002E7969"/>
    <w:rsid w:val="002F1DCD"/>
    <w:rsid w:val="002F5B79"/>
    <w:rsid w:val="003009D6"/>
    <w:rsid w:val="00306C14"/>
    <w:rsid w:val="00310F05"/>
    <w:rsid w:val="0031550E"/>
    <w:rsid w:val="003170B2"/>
    <w:rsid w:val="003276BC"/>
    <w:rsid w:val="00331330"/>
    <w:rsid w:val="0033269F"/>
    <w:rsid w:val="0033324D"/>
    <w:rsid w:val="00334082"/>
    <w:rsid w:val="003509F9"/>
    <w:rsid w:val="00350ED1"/>
    <w:rsid w:val="003546CF"/>
    <w:rsid w:val="00360177"/>
    <w:rsid w:val="00360CC6"/>
    <w:rsid w:val="003628C2"/>
    <w:rsid w:val="003648EC"/>
    <w:rsid w:val="0037600D"/>
    <w:rsid w:val="00377A13"/>
    <w:rsid w:val="00381FB4"/>
    <w:rsid w:val="003A282F"/>
    <w:rsid w:val="003A5F35"/>
    <w:rsid w:val="003B1A08"/>
    <w:rsid w:val="003B4FF8"/>
    <w:rsid w:val="003B639A"/>
    <w:rsid w:val="003C0CD7"/>
    <w:rsid w:val="003C68BF"/>
    <w:rsid w:val="003D02DC"/>
    <w:rsid w:val="003D14D8"/>
    <w:rsid w:val="003D65F0"/>
    <w:rsid w:val="003E0550"/>
    <w:rsid w:val="003E2D0E"/>
    <w:rsid w:val="003E4A00"/>
    <w:rsid w:val="003E5747"/>
    <w:rsid w:val="003F00C4"/>
    <w:rsid w:val="00410CF5"/>
    <w:rsid w:val="004140CC"/>
    <w:rsid w:val="004201BE"/>
    <w:rsid w:val="004230CD"/>
    <w:rsid w:val="004242BB"/>
    <w:rsid w:val="00425ED7"/>
    <w:rsid w:val="004262B6"/>
    <w:rsid w:val="00432956"/>
    <w:rsid w:val="00437D0A"/>
    <w:rsid w:val="00441BEF"/>
    <w:rsid w:val="00464B81"/>
    <w:rsid w:val="00465DA7"/>
    <w:rsid w:val="00467899"/>
    <w:rsid w:val="00471DD3"/>
    <w:rsid w:val="0047451B"/>
    <w:rsid w:val="00476815"/>
    <w:rsid w:val="00484DC7"/>
    <w:rsid w:val="00485B5D"/>
    <w:rsid w:val="004967A6"/>
    <w:rsid w:val="004A0764"/>
    <w:rsid w:val="004B61BE"/>
    <w:rsid w:val="004C125A"/>
    <w:rsid w:val="004C4E80"/>
    <w:rsid w:val="004D1626"/>
    <w:rsid w:val="004D6A5B"/>
    <w:rsid w:val="004E28AF"/>
    <w:rsid w:val="004E3879"/>
    <w:rsid w:val="004E436D"/>
    <w:rsid w:val="004F174F"/>
    <w:rsid w:val="004F2E88"/>
    <w:rsid w:val="00501380"/>
    <w:rsid w:val="00502CE2"/>
    <w:rsid w:val="005050C9"/>
    <w:rsid w:val="005050E9"/>
    <w:rsid w:val="005108E2"/>
    <w:rsid w:val="00510B36"/>
    <w:rsid w:val="00517687"/>
    <w:rsid w:val="005256C9"/>
    <w:rsid w:val="005301A9"/>
    <w:rsid w:val="00530CCA"/>
    <w:rsid w:val="00531461"/>
    <w:rsid w:val="00533BDC"/>
    <w:rsid w:val="0053478D"/>
    <w:rsid w:val="00540B4F"/>
    <w:rsid w:val="00545542"/>
    <w:rsid w:val="005512C0"/>
    <w:rsid w:val="0055345F"/>
    <w:rsid w:val="005617FC"/>
    <w:rsid w:val="00564A43"/>
    <w:rsid w:val="00565DC0"/>
    <w:rsid w:val="00565DE1"/>
    <w:rsid w:val="00572AB6"/>
    <w:rsid w:val="0058082E"/>
    <w:rsid w:val="005819E8"/>
    <w:rsid w:val="0058262F"/>
    <w:rsid w:val="0058310F"/>
    <w:rsid w:val="005964A6"/>
    <w:rsid w:val="005A29CC"/>
    <w:rsid w:val="005B16F8"/>
    <w:rsid w:val="005B1ADC"/>
    <w:rsid w:val="005B3796"/>
    <w:rsid w:val="005B7B1A"/>
    <w:rsid w:val="005D3457"/>
    <w:rsid w:val="005D4739"/>
    <w:rsid w:val="005D5165"/>
    <w:rsid w:val="005D5FB9"/>
    <w:rsid w:val="005D7BF8"/>
    <w:rsid w:val="005E33D6"/>
    <w:rsid w:val="005E5F01"/>
    <w:rsid w:val="005F457D"/>
    <w:rsid w:val="005F7D19"/>
    <w:rsid w:val="00601AAA"/>
    <w:rsid w:val="00613B3E"/>
    <w:rsid w:val="00614270"/>
    <w:rsid w:val="00620E7D"/>
    <w:rsid w:val="00620E98"/>
    <w:rsid w:val="00623FFB"/>
    <w:rsid w:val="00624943"/>
    <w:rsid w:val="006353D8"/>
    <w:rsid w:val="00637BDB"/>
    <w:rsid w:val="0064201F"/>
    <w:rsid w:val="006429DF"/>
    <w:rsid w:val="00643AA9"/>
    <w:rsid w:val="006543E9"/>
    <w:rsid w:val="00655B2D"/>
    <w:rsid w:val="00661F29"/>
    <w:rsid w:val="006670BC"/>
    <w:rsid w:val="00671AEF"/>
    <w:rsid w:val="006774AF"/>
    <w:rsid w:val="00683DB6"/>
    <w:rsid w:val="006850EC"/>
    <w:rsid w:val="00687E64"/>
    <w:rsid w:val="00690A5C"/>
    <w:rsid w:val="00690FE4"/>
    <w:rsid w:val="006966BD"/>
    <w:rsid w:val="006A0322"/>
    <w:rsid w:val="006B09EF"/>
    <w:rsid w:val="006B668F"/>
    <w:rsid w:val="006C000D"/>
    <w:rsid w:val="006C44F4"/>
    <w:rsid w:val="006D1C54"/>
    <w:rsid w:val="006D4FE3"/>
    <w:rsid w:val="006D7C09"/>
    <w:rsid w:val="006E18B4"/>
    <w:rsid w:val="006E2297"/>
    <w:rsid w:val="006E6B8B"/>
    <w:rsid w:val="006F2336"/>
    <w:rsid w:val="006F3EFA"/>
    <w:rsid w:val="006F694E"/>
    <w:rsid w:val="00701509"/>
    <w:rsid w:val="007018E2"/>
    <w:rsid w:val="00704FF9"/>
    <w:rsid w:val="00705B3F"/>
    <w:rsid w:val="00705EC2"/>
    <w:rsid w:val="00711E81"/>
    <w:rsid w:val="007148A2"/>
    <w:rsid w:val="00716165"/>
    <w:rsid w:val="00722DF7"/>
    <w:rsid w:val="007274D1"/>
    <w:rsid w:val="007305B8"/>
    <w:rsid w:val="00731444"/>
    <w:rsid w:val="00732401"/>
    <w:rsid w:val="00732BA6"/>
    <w:rsid w:val="00736299"/>
    <w:rsid w:val="007456D1"/>
    <w:rsid w:val="00745C4B"/>
    <w:rsid w:val="00751C7F"/>
    <w:rsid w:val="007729ED"/>
    <w:rsid w:val="00773559"/>
    <w:rsid w:val="00773CB5"/>
    <w:rsid w:val="00776887"/>
    <w:rsid w:val="0077721F"/>
    <w:rsid w:val="00777B0D"/>
    <w:rsid w:val="00781052"/>
    <w:rsid w:val="007851B4"/>
    <w:rsid w:val="007931F8"/>
    <w:rsid w:val="00795704"/>
    <w:rsid w:val="007A0DD7"/>
    <w:rsid w:val="007A3C7A"/>
    <w:rsid w:val="007A659C"/>
    <w:rsid w:val="007A7F04"/>
    <w:rsid w:val="007B7A55"/>
    <w:rsid w:val="007C041C"/>
    <w:rsid w:val="007C1839"/>
    <w:rsid w:val="007D493D"/>
    <w:rsid w:val="007E22BD"/>
    <w:rsid w:val="007E2CD7"/>
    <w:rsid w:val="007E6438"/>
    <w:rsid w:val="008008BC"/>
    <w:rsid w:val="00802F62"/>
    <w:rsid w:val="00811052"/>
    <w:rsid w:val="0081208C"/>
    <w:rsid w:val="00812719"/>
    <w:rsid w:val="00813085"/>
    <w:rsid w:val="008152E1"/>
    <w:rsid w:val="008247E2"/>
    <w:rsid w:val="00827D9E"/>
    <w:rsid w:val="0083138D"/>
    <w:rsid w:val="00833EE5"/>
    <w:rsid w:val="00842B73"/>
    <w:rsid w:val="00856767"/>
    <w:rsid w:val="00860EAB"/>
    <w:rsid w:val="00863D16"/>
    <w:rsid w:val="00866773"/>
    <w:rsid w:val="00866AE4"/>
    <w:rsid w:val="00866FEE"/>
    <w:rsid w:val="008744E0"/>
    <w:rsid w:val="008749BE"/>
    <w:rsid w:val="00874EAF"/>
    <w:rsid w:val="00890511"/>
    <w:rsid w:val="008929A9"/>
    <w:rsid w:val="008A088A"/>
    <w:rsid w:val="008B2C7F"/>
    <w:rsid w:val="008B629D"/>
    <w:rsid w:val="008B7007"/>
    <w:rsid w:val="008C1702"/>
    <w:rsid w:val="008C1940"/>
    <w:rsid w:val="008C1BDE"/>
    <w:rsid w:val="008C760D"/>
    <w:rsid w:val="008D4594"/>
    <w:rsid w:val="008D5167"/>
    <w:rsid w:val="008D6FEE"/>
    <w:rsid w:val="008E0743"/>
    <w:rsid w:val="008E1E48"/>
    <w:rsid w:val="008E1EB2"/>
    <w:rsid w:val="008E4EF6"/>
    <w:rsid w:val="00904FF4"/>
    <w:rsid w:val="00925081"/>
    <w:rsid w:val="009321F6"/>
    <w:rsid w:val="0093405E"/>
    <w:rsid w:val="00946D8E"/>
    <w:rsid w:val="009576DC"/>
    <w:rsid w:val="00965366"/>
    <w:rsid w:val="00965EA9"/>
    <w:rsid w:val="009757A0"/>
    <w:rsid w:val="00984E94"/>
    <w:rsid w:val="009876FA"/>
    <w:rsid w:val="00995AC4"/>
    <w:rsid w:val="009A6161"/>
    <w:rsid w:val="009B0155"/>
    <w:rsid w:val="009B5A70"/>
    <w:rsid w:val="009B6E9B"/>
    <w:rsid w:val="009B7CA1"/>
    <w:rsid w:val="009C13B5"/>
    <w:rsid w:val="009D0760"/>
    <w:rsid w:val="009D510F"/>
    <w:rsid w:val="009E1C67"/>
    <w:rsid w:val="009E3E40"/>
    <w:rsid w:val="009F2254"/>
    <w:rsid w:val="009F4F18"/>
    <w:rsid w:val="00A12A42"/>
    <w:rsid w:val="00A13479"/>
    <w:rsid w:val="00A14D80"/>
    <w:rsid w:val="00A24038"/>
    <w:rsid w:val="00A253D1"/>
    <w:rsid w:val="00A359F6"/>
    <w:rsid w:val="00A37330"/>
    <w:rsid w:val="00A447E1"/>
    <w:rsid w:val="00A61CA8"/>
    <w:rsid w:val="00A61E2C"/>
    <w:rsid w:val="00A62D23"/>
    <w:rsid w:val="00A66F89"/>
    <w:rsid w:val="00A713A3"/>
    <w:rsid w:val="00A7260A"/>
    <w:rsid w:val="00A77088"/>
    <w:rsid w:val="00A811D7"/>
    <w:rsid w:val="00A932E7"/>
    <w:rsid w:val="00AA04E1"/>
    <w:rsid w:val="00AA102B"/>
    <w:rsid w:val="00AA3B89"/>
    <w:rsid w:val="00AA5307"/>
    <w:rsid w:val="00AA65AD"/>
    <w:rsid w:val="00AA74A3"/>
    <w:rsid w:val="00AB0C10"/>
    <w:rsid w:val="00AB4B73"/>
    <w:rsid w:val="00AC16DE"/>
    <w:rsid w:val="00AC7F17"/>
    <w:rsid w:val="00AD0140"/>
    <w:rsid w:val="00AD0C0F"/>
    <w:rsid w:val="00AD2CD4"/>
    <w:rsid w:val="00AD63A4"/>
    <w:rsid w:val="00AD6B2D"/>
    <w:rsid w:val="00AE3F54"/>
    <w:rsid w:val="00AE609F"/>
    <w:rsid w:val="00AE65A2"/>
    <w:rsid w:val="00B05547"/>
    <w:rsid w:val="00B257C7"/>
    <w:rsid w:val="00B26D6F"/>
    <w:rsid w:val="00B279B2"/>
    <w:rsid w:val="00B332AD"/>
    <w:rsid w:val="00B3724D"/>
    <w:rsid w:val="00B408D5"/>
    <w:rsid w:val="00B5614F"/>
    <w:rsid w:val="00B56E74"/>
    <w:rsid w:val="00B57E32"/>
    <w:rsid w:val="00B631CA"/>
    <w:rsid w:val="00B65425"/>
    <w:rsid w:val="00B66D27"/>
    <w:rsid w:val="00B66E0C"/>
    <w:rsid w:val="00B7360C"/>
    <w:rsid w:val="00B76AE5"/>
    <w:rsid w:val="00BA3D21"/>
    <w:rsid w:val="00BA4588"/>
    <w:rsid w:val="00BA5A20"/>
    <w:rsid w:val="00BB288E"/>
    <w:rsid w:val="00BB36C4"/>
    <w:rsid w:val="00BC2D6B"/>
    <w:rsid w:val="00BD4643"/>
    <w:rsid w:val="00BD474A"/>
    <w:rsid w:val="00BE410C"/>
    <w:rsid w:val="00BE6ABF"/>
    <w:rsid w:val="00BF013D"/>
    <w:rsid w:val="00BF424B"/>
    <w:rsid w:val="00BF448E"/>
    <w:rsid w:val="00C0272A"/>
    <w:rsid w:val="00C04563"/>
    <w:rsid w:val="00C045A3"/>
    <w:rsid w:val="00C06FD6"/>
    <w:rsid w:val="00C13F5E"/>
    <w:rsid w:val="00C277C2"/>
    <w:rsid w:val="00C37618"/>
    <w:rsid w:val="00C44F23"/>
    <w:rsid w:val="00C45C62"/>
    <w:rsid w:val="00C50A3A"/>
    <w:rsid w:val="00C54921"/>
    <w:rsid w:val="00C706F8"/>
    <w:rsid w:val="00C73F72"/>
    <w:rsid w:val="00C75622"/>
    <w:rsid w:val="00C80B23"/>
    <w:rsid w:val="00C83578"/>
    <w:rsid w:val="00C85679"/>
    <w:rsid w:val="00C917BE"/>
    <w:rsid w:val="00C94007"/>
    <w:rsid w:val="00C94226"/>
    <w:rsid w:val="00CA5786"/>
    <w:rsid w:val="00CA6DE9"/>
    <w:rsid w:val="00CA761D"/>
    <w:rsid w:val="00CB71BA"/>
    <w:rsid w:val="00CF4B59"/>
    <w:rsid w:val="00D0425E"/>
    <w:rsid w:val="00D07109"/>
    <w:rsid w:val="00D07799"/>
    <w:rsid w:val="00D158AB"/>
    <w:rsid w:val="00D2491D"/>
    <w:rsid w:val="00D26F5D"/>
    <w:rsid w:val="00D30BB8"/>
    <w:rsid w:val="00D320E5"/>
    <w:rsid w:val="00D3219E"/>
    <w:rsid w:val="00D358B7"/>
    <w:rsid w:val="00D365D1"/>
    <w:rsid w:val="00D36FCA"/>
    <w:rsid w:val="00D44DC3"/>
    <w:rsid w:val="00D50987"/>
    <w:rsid w:val="00D568EF"/>
    <w:rsid w:val="00D6273A"/>
    <w:rsid w:val="00D63E62"/>
    <w:rsid w:val="00D655B6"/>
    <w:rsid w:val="00D72D16"/>
    <w:rsid w:val="00D7674C"/>
    <w:rsid w:val="00D868AB"/>
    <w:rsid w:val="00DA0764"/>
    <w:rsid w:val="00DA69B6"/>
    <w:rsid w:val="00DB17EE"/>
    <w:rsid w:val="00DB348C"/>
    <w:rsid w:val="00DD5FE5"/>
    <w:rsid w:val="00DD6D7E"/>
    <w:rsid w:val="00DF7E4B"/>
    <w:rsid w:val="00E0302A"/>
    <w:rsid w:val="00E04C65"/>
    <w:rsid w:val="00E10A86"/>
    <w:rsid w:val="00E23C92"/>
    <w:rsid w:val="00E23D6A"/>
    <w:rsid w:val="00E274EE"/>
    <w:rsid w:val="00E27F4D"/>
    <w:rsid w:val="00E356C8"/>
    <w:rsid w:val="00E3588E"/>
    <w:rsid w:val="00E40B84"/>
    <w:rsid w:val="00E42FB6"/>
    <w:rsid w:val="00E45A5B"/>
    <w:rsid w:val="00E54265"/>
    <w:rsid w:val="00E55341"/>
    <w:rsid w:val="00E56267"/>
    <w:rsid w:val="00E607FB"/>
    <w:rsid w:val="00E649C0"/>
    <w:rsid w:val="00E67D97"/>
    <w:rsid w:val="00E750DD"/>
    <w:rsid w:val="00E84A91"/>
    <w:rsid w:val="00E9295B"/>
    <w:rsid w:val="00E9510E"/>
    <w:rsid w:val="00E9736D"/>
    <w:rsid w:val="00EA4BBF"/>
    <w:rsid w:val="00EB2420"/>
    <w:rsid w:val="00EB355B"/>
    <w:rsid w:val="00EC13D5"/>
    <w:rsid w:val="00EC1B95"/>
    <w:rsid w:val="00EC2A59"/>
    <w:rsid w:val="00EC2AC2"/>
    <w:rsid w:val="00EC3B39"/>
    <w:rsid w:val="00EC4467"/>
    <w:rsid w:val="00EC7D48"/>
    <w:rsid w:val="00ED0405"/>
    <w:rsid w:val="00EE523E"/>
    <w:rsid w:val="00EE5268"/>
    <w:rsid w:val="00EE55BE"/>
    <w:rsid w:val="00EE6A4C"/>
    <w:rsid w:val="00EF12E3"/>
    <w:rsid w:val="00EF1E06"/>
    <w:rsid w:val="00F00450"/>
    <w:rsid w:val="00F053D8"/>
    <w:rsid w:val="00F05D6C"/>
    <w:rsid w:val="00F062A6"/>
    <w:rsid w:val="00F1073B"/>
    <w:rsid w:val="00F121C7"/>
    <w:rsid w:val="00F127C9"/>
    <w:rsid w:val="00F15ECD"/>
    <w:rsid w:val="00F163BC"/>
    <w:rsid w:val="00F1654B"/>
    <w:rsid w:val="00F209AC"/>
    <w:rsid w:val="00F33F6E"/>
    <w:rsid w:val="00F341A3"/>
    <w:rsid w:val="00F47D81"/>
    <w:rsid w:val="00F53AF2"/>
    <w:rsid w:val="00F60010"/>
    <w:rsid w:val="00F64E90"/>
    <w:rsid w:val="00F650B6"/>
    <w:rsid w:val="00F72286"/>
    <w:rsid w:val="00F762BB"/>
    <w:rsid w:val="00F7672E"/>
    <w:rsid w:val="00F86870"/>
    <w:rsid w:val="00FA7B9F"/>
    <w:rsid w:val="00FB1583"/>
    <w:rsid w:val="00FB2E11"/>
    <w:rsid w:val="00FB3321"/>
    <w:rsid w:val="00FC7B14"/>
    <w:rsid w:val="00FD0F9D"/>
    <w:rsid w:val="00FD6570"/>
    <w:rsid w:val="00FE62AE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A18429"/>
  <w15:docId w15:val="{6E61F07D-A49B-4D72-B9AE-606C75B3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834BD-5CF2-4307-84DE-43AA8F09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Activity.dot</Template>
  <TotalTime>57</TotalTime>
  <Pages>2</Pages>
  <Words>946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Monte Davis</cp:lastModifiedBy>
  <cp:revision>9</cp:revision>
  <cp:lastPrinted>2013-12-08T15:52:00Z</cp:lastPrinted>
  <dcterms:created xsi:type="dcterms:W3CDTF">2017-09-27T14:44:00Z</dcterms:created>
  <dcterms:modified xsi:type="dcterms:W3CDTF">2017-11-25T18:15:00Z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